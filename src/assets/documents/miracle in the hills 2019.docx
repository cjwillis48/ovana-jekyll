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vertAnchor="page" w:horzAnchor="page" w:tblpX="271" w:tblpY="30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14:paraId="7A12F68D" w14:textId="77777777" w:rsidTr="00842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22185685" w14:textId="1DA7D172" w:rsidR="005C61E4" w:rsidRDefault="00842807" w:rsidP="00842807">
            <w:pPr>
              <w:spacing w:after="160" w:line="312" w:lineRule="auto"/>
              <w:rPr>
                <w:rFonts w:ascii="Georgia" w:hAnsi="Georgia"/>
                <w:bCs w:val="0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 xml:space="preserve">  </w:t>
            </w:r>
          </w:p>
          <w:p w14:paraId="70B15622" w14:textId="77777777" w:rsidR="00842807" w:rsidRPr="00842807" w:rsidRDefault="00842807" w:rsidP="00842807">
            <w:pPr>
              <w:spacing w:after="160" w:line="312" w:lineRule="auto"/>
              <w:rPr>
                <w:rFonts w:ascii="Impact" w:hAnsi="Impact"/>
                <w:bCs w:val="0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 xml:space="preserve">    </w:t>
            </w:r>
            <w:r w:rsidRPr="00842807">
              <w:rPr>
                <w:rFonts w:ascii="Impact" w:hAnsi="Impact"/>
                <w:sz w:val="44"/>
                <w:szCs w:val="44"/>
              </w:rPr>
              <w:t>OVANA Area of Narcotics Anonymous</w:t>
            </w:r>
            <w:r w:rsidRPr="00842807">
              <w:rPr>
                <w:rFonts w:ascii="Impact" w:hAnsi="Impact"/>
                <w:sz w:val="36"/>
                <w:szCs w:val="36"/>
              </w:rPr>
              <w:t xml:space="preserve"> </w:t>
            </w:r>
          </w:p>
          <w:p w14:paraId="2EE8DAD3" w14:textId="2FF11535" w:rsidR="00842807" w:rsidRPr="00842807" w:rsidRDefault="00842807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sz w:val="44"/>
                <w:szCs w:val="44"/>
              </w:rPr>
            </w:pPr>
            <w:r w:rsidRPr="00842807">
              <w:rPr>
                <w:rFonts w:ascii="Impact" w:hAnsi="Impact"/>
                <w:bCs w:val="0"/>
                <w:sz w:val="44"/>
                <w:szCs w:val="44"/>
              </w:rPr>
              <w:t>Presents</w:t>
            </w:r>
          </w:p>
          <w:p w14:paraId="4A1AB8D0" w14:textId="779FF782" w:rsidR="00842807" w:rsidRPr="00842807" w:rsidRDefault="00842807" w:rsidP="00842807">
            <w:pPr>
              <w:spacing w:after="160" w:line="312" w:lineRule="auto"/>
              <w:rPr>
                <w:rFonts w:ascii="Impact" w:hAnsi="Impact"/>
                <w:b/>
                <w:sz w:val="44"/>
                <w:szCs w:val="44"/>
              </w:rPr>
            </w:pPr>
            <w:r>
              <w:rPr>
                <w:rFonts w:ascii="Impact" w:hAnsi="Impact"/>
                <w:sz w:val="44"/>
                <w:szCs w:val="44"/>
              </w:rPr>
              <w:t xml:space="preserve">              </w:t>
            </w:r>
            <w:r w:rsidRPr="00842807">
              <w:rPr>
                <w:rFonts w:ascii="Impact" w:hAnsi="Impact"/>
                <w:sz w:val="44"/>
                <w:szCs w:val="44"/>
              </w:rPr>
              <w:t>Miracle in The Hills Campout</w:t>
            </w:r>
          </w:p>
          <w:p w14:paraId="377C1E47" w14:textId="105F4443" w:rsidR="005C61E4" w:rsidRPr="00842807" w:rsidRDefault="00842807" w:rsidP="00842807">
            <w:pPr>
              <w:pStyle w:val="Dat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August 9-11, 2019</w:t>
            </w:r>
          </w:p>
          <w:p w14:paraId="2FA25566" w14:textId="7CB1EDF8" w:rsidR="005C61E4" w:rsidRPr="00FB27C7" w:rsidRDefault="00842807" w:rsidP="00842807">
            <w:pPr>
              <w:pStyle w:val="Heading1"/>
              <w:jc w:val="center"/>
              <w:outlineLvl w:val="0"/>
              <w:rPr>
                <w:rFonts w:ascii="Impact" w:hAnsi="Impact"/>
                <w:b w:val="0"/>
              </w:rPr>
            </w:pPr>
            <w:r w:rsidRPr="00FB27C7">
              <w:rPr>
                <w:rFonts w:ascii="Impact" w:hAnsi="Impact"/>
                <w:b w:val="0"/>
              </w:rPr>
              <w:t>Suggested donation $2</w:t>
            </w:r>
            <w:r w:rsidR="001530AD">
              <w:rPr>
                <w:rFonts w:ascii="Impact" w:hAnsi="Impact"/>
                <w:b w:val="0"/>
              </w:rPr>
              <w:t>5</w:t>
            </w:r>
            <w:r w:rsidRPr="00FB27C7">
              <w:rPr>
                <w:rFonts w:ascii="Impact" w:hAnsi="Impact"/>
                <w:b w:val="0"/>
              </w:rPr>
              <w:t xml:space="preserve"> for the entire weekend.</w:t>
            </w:r>
          </w:p>
          <w:p w14:paraId="62756E0C" w14:textId="0367E150" w:rsidR="00880783" w:rsidRDefault="00842807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sz w:val="28"/>
                <w:szCs w:val="28"/>
              </w:rPr>
            </w:pPr>
            <w:r w:rsidRPr="00FB27C7">
              <w:rPr>
                <w:rFonts w:ascii="Impact" w:hAnsi="Impact"/>
                <w:sz w:val="28"/>
                <w:szCs w:val="28"/>
              </w:rPr>
              <w:t>This includes</w:t>
            </w:r>
            <w:r w:rsidR="001530AD">
              <w:rPr>
                <w:rFonts w:ascii="Impact" w:hAnsi="Impact"/>
                <w:sz w:val="28"/>
                <w:szCs w:val="28"/>
              </w:rPr>
              <w:t xml:space="preserve"> 5</w:t>
            </w:r>
            <w:r w:rsidRPr="00FB27C7">
              <w:rPr>
                <w:rFonts w:ascii="Impact" w:hAnsi="Impact"/>
                <w:sz w:val="28"/>
                <w:szCs w:val="28"/>
              </w:rPr>
              <w:t xml:space="preserve"> </w:t>
            </w:r>
            <w:r w:rsidR="00FB27C7" w:rsidRPr="00FB27C7">
              <w:rPr>
                <w:rFonts w:ascii="Impact" w:hAnsi="Impact"/>
                <w:sz w:val="28"/>
                <w:szCs w:val="28"/>
              </w:rPr>
              <w:t>meals.</w:t>
            </w:r>
          </w:p>
          <w:p w14:paraId="6B66F081" w14:textId="77777777" w:rsidR="00FB27C7" w:rsidRDefault="00FB27C7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sz w:val="28"/>
                <w:szCs w:val="28"/>
              </w:rPr>
            </w:pPr>
            <w:r>
              <w:rPr>
                <w:rFonts w:ascii="Impact" w:hAnsi="Impact"/>
                <w:sz w:val="28"/>
                <w:szCs w:val="28"/>
              </w:rPr>
              <w:t xml:space="preserve">No Addict turned away- come out and enjoy the fellowship. </w:t>
            </w:r>
          </w:p>
          <w:p w14:paraId="4421D607" w14:textId="4DA5A66B" w:rsidR="00D85A96" w:rsidRDefault="00FB27C7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sz w:val="28"/>
                <w:szCs w:val="28"/>
              </w:rPr>
            </w:pPr>
            <w:r>
              <w:rPr>
                <w:rFonts w:ascii="Impact" w:hAnsi="Impact"/>
                <w:sz w:val="28"/>
                <w:szCs w:val="28"/>
              </w:rPr>
              <w:t>Gate fee: $5 for Indiana residents.</w:t>
            </w:r>
          </w:p>
          <w:p w14:paraId="59E99222" w14:textId="77777777" w:rsidR="00D85A96" w:rsidRDefault="0014130C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48A89B" wp14:editId="1AABD8B7">
                  <wp:extent cx="3228975" cy="2990850"/>
                  <wp:effectExtent l="0" t="0" r="9525" b="0"/>
                  <wp:docPr id="2" name="Picture 2" descr="Narc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arc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D484A" w14:textId="515F4D85" w:rsidR="0014130C" w:rsidRDefault="0014130C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sz w:val="32"/>
                <w:szCs w:val="32"/>
              </w:rPr>
            </w:pPr>
            <w:r>
              <w:rPr>
                <w:rFonts w:ascii="Impact" w:hAnsi="Impact"/>
                <w:sz w:val="28"/>
                <w:szCs w:val="28"/>
              </w:rPr>
              <w:t>***</w:t>
            </w:r>
            <w:r>
              <w:rPr>
                <w:rFonts w:ascii="Impact" w:hAnsi="Impact"/>
                <w:sz w:val="32"/>
                <w:szCs w:val="32"/>
              </w:rPr>
              <w:t>Bring towels and linens if you are planning on housing in cabins and lodges***</w:t>
            </w:r>
          </w:p>
          <w:p w14:paraId="502DCEDE" w14:textId="0BB5E93B" w:rsidR="00A44283" w:rsidRDefault="00A44283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color w:val="FF0000"/>
                <w:sz w:val="32"/>
                <w:szCs w:val="32"/>
              </w:rPr>
            </w:pPr>
            <w:r w:rsidRPr="00A44283">
              <w:rPr>
                <w:rFonts w:ascii="Impact" w:hAnsi="Impact"/>
                <w:color w:val="FF0000"/>
                <w:sz w:val="32"/>
                <w:szCs w:val="32"/>
              </w:rPr>
              <w:t>First come, first serve for cabin rentals</w:t>
            </w:r>
          </w:p>
          <w:p w14:paraId="5CC12977" w14:textId="3A32DFD1" w:rsidR="00521797" w:rsidRPr="00A44283" w:rsidRDefault="00521797" w:rsidP="00842807">
            <w:pPr>
              <w:spacing w:after="160" w:line="312" w:lineRule="auto"/>
              <w:jc w:val="center"/>
              <w:rPr>
                <w:rFonts w:ascii="Impact" w:hAnsi="Impact"/>
                <w:bCs w:val="0"/>
                <w:color w:val="FF0000"/>
                <w:sz w:val="32"/>
                <w:szCs w:val="32"/>
              </w:rPr>
            </w:pPr>
            <w:r>
              <w:rPr>
                <w:rFonts w:ascii="Impact" w:hAnsi="Impact"/>
                <w:color w:val="FF0000"/>
                <w:sz w:val="32"/>
                <w:szCs w:val="32"/>
              </w:rPr>
              <w:t>Ovana.org</w:t>
            </w:r>
          </w:p>
          <w:p w14:paraId="477EC9D8" w14:textId="34069ACC" w:rsidR="0014130C" w:rsidRPr="0014130C" w:rsidRDefault="0014130C" w:rsidP="00842807">
            <w:pPr>
              <w:spacing w:after="160" w:line="312" w:lineRule="auto"/>
              <w:jc w:val="center"/>
              <w:rPr>
                <w:rFonts w:ascii="Impact" w:hAnsi="Impact"/>
                <w:sz w:val="32"/>
                <w:szCs w:val="32"/>
              </w:rPr>
            </w:pPr>
          </w:p>
        </w:tc>
        <w:tc>
          <w:tcPr>
            <w:tcW w:w="3420" w:type="dxa"/>
          </w:tcPr>
          <w:p w14:paraId="3BA09D16" w14:textId="77777777" w:rsidR="0014130C" w:rsidRDefault="0014130C" w:rsidP="0014130C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r w:rsidRPr="0014130C">
              <w:rPr>
                <w:sz w:val="22"/>
                <w:szCs w:val="22"/>
              </w:rPr>
              <w:t>8215 N. Delaney Park Rd, Scottsburg, IN 471701</w:t>
            </w:r>
          </w:p>
          <w:p w14:paraId="6CA1F89C" w14:textId="77777777" w:rsidR="00521797" w:rsidRDefault="0014130C" w:rsidP="0014130C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r w:rsidRPr="0014130C">
              <w:rPr>
                <w:sz w:val="22"/>
                <w:szCs w:val="22"/>
              </w:rPr>
              <w:t>812-883-5101</w:t>
            </w:r>
          </w:p>
          <w:p w14:paraId="273A3EA4" w14:textId="5D0DF427" w:rsidR="00521797" w:rsidRPr="00521797" w:rsidRDefault="00521797" w:rsidP="00842807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hyperlink r:id="rId8" w:history="1">
              <w:r w:rsidRPr="00521797">
                <w:rPr>
                  <w:rStyle w:val="Hyperlink"/>
                  <w:color w:val="FFFFFF" w:themeColor="background1"/>
                  <w:sz w:val="22"/>
                  <w:szCs w:val="22"/>
                </w:rPr>
                <w:t>delaneyparkofc@gmail.com</w:t>
              </w:r>
            </w:hyperlink>
          </w:p>
          <w:p w14:paraId="63DE12D9" w14:textId="44EBDAEB" w:rsidR="005C61E4" w:rsidRPr="00AA4794" w:rsidRDefault="003239BD" w:rsidP="00842807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E3381CDF4034912A3F4F994863241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5985FA0E" w14:textId="66C2EE8C" w:rsidR="005C61E4" w:rsidRPr="000951D6" w:rsidRDefault="0014130C" w:rsidP="00842807">
            <w:pPr>
              <w:pStyle w:val="Heading2"/>
              <w:outlineLvl w:val="1"/>
              <w:rPr>
                <w:sz w:val="24"/>
                <w:szCs w:val="24"/>
              </w:rPr>
            </w:pPr>
            <w:r w:rsidRPr="000951D6">
              <w:rPr>
                <w:sz w:val="24"/>
                <w:szCs w:val="24"/>
              </w:rPr>
              <w:t>Speaker, 50/50 raffle, morning meditation meeting</w:t>
            </w:r>
            <w:r w:rsidR="000951D6" w:rsidRPr="000951D6">
              <w:rPr>
                <w:sz w:val="24"/>
                <w:szCs w:val="24"/>
              </w:rPr>
              <w:t>, food</w:t>
            </w:r>
            <w:r w:rsidR="00521797">
              <w:rPr>
                <w:sz w:val="24"/>
                <w:szCs w:val="24"/>
              </w:rPr>
              <w:t>,</w:t>
            </w:r>
            <w:r w:rsidR="000951D6" w:rsidRPr="000951D6">
              <w:rPr>
                <w:sz w:val="24"/>
                <w:szCs w:val="24"/>
              </w:rPr>
              <w:t xml:space="preserve"> fellowship</w:t>
            </w:r>
            <w:r w:rsidR="00521797">
              <w:rPr>
                <w:sz w:val="24"/>
                <w:szCs w:val="24"/>
              </w:rPr>
              <w:t>, and scavenger hunt</w:t>
            </w:r>
          </w:p>
          <w:p w14:paraId="03D6C228" w14:textId="77777777" w:rsidR="005C61E4" w:rsidRPr="00AA4794" w:rsidRDefault="003239BD" w:rsidP="00842807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9B2EA21C38F54E13963B7502536C83B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60E32E8E" w14:textId="2C725CF1" w:rsidR="005C61E4" w:rsidRPr="000951D6" w:rsidRDefault="000951D6" w:rsidP="00842807">
            <w:pPr>
              <w:pStyle w:val="Heading2"/>
              <w:outlineLvl w:val="1"/>
              <w:rPr>
                <w:sz w:val="24"/>
                <w:szCs w:val="24"/>
              </w:rPr>
            </w:pPr>
            <w:r w:rsidRPr="000951D6">
              <w:rPr>
                <w:sz w:val="24"/>
                <w:szCs w:val="24"/>
              </w:rPr>
              <w:t>Camping, swimming, kayaking and hiking</w:t>
            </w:r>
          </w:p>
          <w:p w14:paraId="067DD601" w14:textId="77777777" w:rsidR="005C61E4" w:rsidRPr="00AA4794" w:rsidRDefault="003239BD" w:rsidP="00842807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65B70B4AC6A040C99CC966E970D4E5E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2487A4BB" w14:textId="719B4CC4" w:rsidR="005C61E4" w:rsidRPr="000951D6" w:rsidRDefault="000951D6" w:rsidP="00842807">
            <w:pPr>
              <w:pStyle w:val="Heading2"/>
              <w:outlineLvl w:val="1"/>
              <w:rPr>
                <w:bCs w:val="0"/>
                <w:sz w:val="24"/>
                <w:szCs w:val="24"/>
              </w:rPr>
            </w:pPr>
            <w:r w:rsidRPr="000951D6">
              <w:rPr>
                <w:sz w:val="24"/>
                <w:szCs w:val="24"/>
              </w:rPr>
              <w:t xml:space="preserve">Lodging: </w:t>
            </w:r>
          </w:p>
          <w:p w14:paraId="6DDCE1ED" w14:textId="632ABF55" w:rsidR="000951D6" w:rsidRPr="000951D6" w:rsidRDefault="000951D6" w:rsidP="00842807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r w:rsidRPr="000951D6">
              <w:rPr>
                <w:sz w:val="22"/>
                <w:szCs w:val="22"/>
              </w:rPr>
              <w:t>East lodge sleeps 12</w:t>
            </w:r>
          </w:p>
          <w:p w14:paraId="79FB0999" w14:textId="0EBF1136" w:rsidR="000951D6" w:rsidRPr="000951D6" w:rsidRDefault="000951D6" w:rsidP="00842807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r w:rsidRPr="000951D6">
              <w:rPr>
                <w:sz w:val="22"/>
                <w:szCs w:val="22"/>
              </w:rPr>
              <w:t>Rustic cabin sleeps 6</w:t>
            </w:r>
          </w:p>
          <w:p w14:paraId="53040D51" w14:textId="6A9FA915" w:rsidR="000951D6" w:rsidRDefault="000951D6" w:rsidP="00842807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r w:rsidRPr="000951D6">
              <w:rPr>
                <w:sz w:val="22"/>
                <w:szCs w:val="22"/>
              </w:rPr>
              <w:t>Deluxe cabin sleeps 4</w:t>
            </w:r>
          </w:p>
          <w:p w14:paraId="0A26793A" w14:textId="0F848B6D" w:rsidR="000951D6" w:rsidRDefault="000951D6" w:rsidP="00842807">
            <w:pPr>
              <w:pStyle w:val="Heading2"/>
              <w:outlineLvl w:val="1"/>
              <w:rPr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$85 per night </w:t>
            </w:r>
            <w:r w:rsidR="00A44283">
              <w:rPr>
                <w:sz w:val="22"/>
                <w:szCs w:val="22"/>
              </w:rPr>
              <w:t>per cabin</w:t>
            </w:r>
          </w:p>
          <w:p w14:paraId="6AE57D95" w14:textId="4AF5C3A4" w:rsidR="00A44283" w:rsidRPr="000951D6" w:rsidRDefault="00A44283" w:rsidP="00842807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Lodge: free to sleep in</w:t>
            </w:r>
          </w:p>
          <w:p w14:paraId="6CEE0DAD" w14:textId="5DC52B3E" w:rsidR="005C61E4" w:rsidRPr="00A44283" w:rsidRDefault="000951D6" w:rsidP="00842807">
            <w:pPr>
              <w:pStyle w:val="Heading3"/>
              <w:outlineLvl w:val="2"/>
              <w:rPr>
                <w:rFonts w:ascii="Georgia" w:hAnsi="Georgia"/>
                <w:bCs w:val="0"/>
              </w:rPr>
            </w:pPr>
            <w:r w:rsidRPr="00A44283">
              <w:rPr>
                <w:rFonts w:ascii="Georgia" w:hAnsi="Georgia"/>
              </w:rPr>
              <w:t xml:space="preserve">Contact </w:t>
            </w:r>
          </w:p>
          <w:p w14:paraId="7018DD23" w14:textId="2F8BC751" w:rsidR="000951D6" w:rsidRPr="00A44283" w:rsidRDefault="000951D6" w:rsidP="00842807">
            <w:pPr>
              <w:pStyle w:val="Heading3"/>
              <w:outlineLvl w:val="2"/>
              <w:rPr>
                <w:rFonts w:ascii="Georgia" w:hAnsi="Georgia"/>
              </w:rPr>
            </w:pPr>
            <w:r w:rsidRPr="00A44283">
              <w:rPr>
                <w:rFonts w:ascii="Georgia" w:hAnsi="Georgia"/>
              </w:rPr>
              <w:t>Janeen L.</w:t>
            </w:r>
          </w:p>
          <w:p w14:paraId="038F90B3" w14:textId="7F51562C" w:rsidR="005C61E4" w:rsidRPr="00A44283" w:rsidRDefault="003239BD" w:rsidP="00842807">
            <w:pPr>
              <w:pStyle w:val="ContactInfo"/>
              <w:spacing w:line="312" w:lineRule="auto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street address, city, st zip code:"/>
                <w:tag w:val="Enter street address, city, st zip code:"/>
                <w:id w:val="857003158"/>
                <w:placeholder>
                  <w:docPart w:val="26AA1AD692C3439CA911A79BA6807C69"/>
                </w:placeholder>
                <w15:appearance w15:val="hidden"/>
                <w:text w:multiLine="1"/>
              </w:sdtPr>
              <w:sdtEndPr/>
              <w:sdtContent>
                <w:r w:rsidR="000951D6" w:rsidRPr="00A44283">
                  <w:rPr>
                    <w:rFonts w:ascii="Georgia" w:hAnsi="Georgia"/>
                  </w:rPr>
                  <w:t>Activities Chair</w:t>
                </w:r>
              </w:sdtContent>
            </w:sdt>
          </w:p>
          <w:p w14:paraId="35AED767" w14:textId="3569EA97" w:rsidR="005C61E4" w:rsidRPr="00A44283" w:rsidRDefault="000951D6" w:rsidP="00842807">
            <w:pPr>
              <w:pStyle w:val="ContactInfo"/>
              <w:spacing w:line="312" w:lineRule="auto"/>
              <w:rPr>
                <w:rFonts w:ascii="Georgia" w:hAnsi="Georgia"/>
              </w:rPr>
            </w:pPr>
            <w:r w:rsidRPr="00A44283">
              <w:rPr>
                <w:rFonts w:ascii="Georgia" w:hAnsi="Georgia"/>
              </w:rPr>
              <w:t>502-439-6923</w:t>
            </w:r>
          </w:p>
          <w:p w14:paraId="0F8A62FD" w14:textId="0BDBD638" w:rsidR="005C61E4" w:rsidRPr="00A44283" w:rsidRDefault="005C61E4" w:rsidP="00842807">
            <w:pPr>
              <w:pStyle w:val="ContactInfo"/>
              <w:spacing w:line="312" w:lineRule="auto"/>
              <w:rPr>
                <w:rFonts w:ascii="Georgia" w:hAnsi="Georgia"/>
              </w:rPr>
            </w:pPr>
          </w:p>
          <w:p w14:paraId="4B042BD9" w14:textId="0507B8A4" w:rsidR="005C61E4" w:rsidRPr="00AA4794" w:rsidRDefault="005C61E4" w:rsidP="00842807">
            <w:pPr>
              <w:pStyle w:val="ContactInfo"/>
              <w:spacing w:line="312" w:lineRule="auto"/>
            </w:pPr>
          </w:p>
        </w:tc>
      </w:tr>
    </w:tbl>
    <w:p w14:paraId="44896D71" w14:textId="77777777" w:rsidR="005C61E4" w:rsidRPr="00076F31" w:rsidRDefault="005C61E4" w:rsidP="00AA4794">
      <w:pPr>
        <w:pStyle w:val="NoSpacing"/>
      </w:pPr>
      <w:bookmarkStart w:id="0" w:name="_GoBack"/>
      <w:bookmarkEnd w:id="0"/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1DEC9" w14:textId="77777777" w:rsidR="003239BD" w:rsidRDefault="003239BD" w:rsidP="005F5D5F">
      <w:pPr>
        <w:spacing w:after="0" w:line="240" w:lineRule="auto"/>
      </w:pPr>
      <w:r>
        <w:separator/>
      </w:r>
    </w:p>
  </w:endnote>
  <w:endnote w:type="continuationSeparator" w:id="0">
    <w:p w14:paraId="6556790D" w14:textId="77777777" w:rsidR="003239BD" w:rsidRDefault="003239BD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F0D51" w14:textId="77777777" w:rsidR="003239BD" w:rsidRDefault="003239BD" w:rsidP="005F5D5F">
      <w:pPr>
        <w:spacing w:after="0" w:line="240" w:lineRule="auto"/>
      </w:pPr>
      <w:r>
        <w:separator/>
      </w:r>
    </w:p>
  </w:footnote>
  <w:footnote w:type="continuationSeparator" w:id="0">
    <w:p w14:paraId="6759BDEA" w14:textId="77777777" w:rsidR="003239BD" w:rsidRDefault="003239BD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7"/>
    <w:rsid w:val="000168C0"/>
    <w:rsid w:val="000427C6"/>
    <w:rsid w:val="00076F31"/>
    <w:rsid w:val="000951CC"/>
    <w:rsid w:val="000951D6"/>
    <w:rsid w:val="000B4C91"/>
    <w:rsid w:val="0014130C"/>
    <w:rsid w:val="001530AD"/>
    <w:rsid w:val="00171CDD"/>
    <w:rsid w:val="00175521"/>
    <w:rsid w:val="00181FB9"/>
    <w:rsid w:val="00251739"/>
    <w:rsid w:val="00261A78"/>
    <w:rsid w:val="003239BD"/>
    <w:rsid w:val="003B6A17"/>
    <w:rsid w:val="00411532"/>
    <w:rsid w:val="00521797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42807"/>
    <w:rsid w:val="00880783"/>
    <w:rsid w:val="008B5772"/>
    <w:rsid w:val="008C031F"/>
    <w:rsid w:val="008C1756"/>
    <w:rsid w:val="008D17FF"/>
    <w:rsid w:val="008F6C52"/>
    <w:rsid w:val="009141C6"/>
    <w:rsid w:val="00924E21"/>
    <w:rsid w:val="00A03450"/>
    <w:rsid w:val="00A44283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56FBE"/>
    <w:rsid w:val="00D751DD"/>
    <w:rsid w:val="00D85A96"/>
    <w:rsid w:val="00E3564F"/>
    <w:rsid w:val="00EC1838"/>
    <w:rsid w:val="00F2548A"/>
    <w:rsid w:val="00FA21D4"/>
    <w:rsid w:val="00FB2003"/>
    <w:rsid w:val="00F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59DCA3"/>
  <w15:chartTrackingRefBased/>
  <w15:docId w15:val="{C8406A1C-D1A3-4B27-8B4A-52F12E3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2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neyparkof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212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3381CDF4034912A3F4F99486324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37197-9ACD-4FAC-8DED-4480A5F3D8FE}"/>
      </w:docPartPr>
      <w:docPartBody>
        <w:p w:rsidR="00B23BC7" w:rsidRDefault="00A707D2">
          <w:pPr>
            <w:pStyle w:val="CE3381CDF4034912A3F4F9948632410A"/>
          </w:pPr>
          <w:r w:rsidRPr="00AA4794">
            <w:t>────</w:t>
          </w:r>
        </w:p>
      </w:docPartBody>
    </w:docPart>
    <w:docPart>
      <w:docPartPr>
        <w:name w:val="9B2EA21C38F54E13963B7502536C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838F0-37C6-4D68-8087-33C5E6317227}"/>
      </w:docPartPr>
      <w:docPartBody>
        <w:p w:rsidR="00B23BC7" w:rsidRDefault="00A707D2">
          <w:pPr>
            <w:pStyle w:val="9B2EA21C38F54E13963B7502536C83BF"/>
          </w:pPr>
          <w:r w:rsidRPr="00AA4794">
            <w:t>────</w:t>
          </w:r>
        </w:p>
      </w:docPartBody>
    </w:docPart>
    <w:docPart>
      <w:docPartPr>
        <w:name w:val="65B70B4AC6A040C99CC966E970D4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40F48-DDA3-43F6-8FCF-40EAD3899BAD}"/>
      </w:docPartPr>
      <w:docPartBody>
        <w:p w:rsidR="00B23BC7" w:rsidRDefault="00A707D2">
          <w:pPr>
            <w:pStyle w:val="65B70B4AC6A040C99CC966E970D4E5E1"/>
          </w:pPr>
          <w:r w:rsidRPr="00AA4794">
            <w:t>────</w:t>
          </w:r>
        </w:p>
      </w:docPartBody>
    </w:docPart>
    <w:docPart>
      <w:docPartPr>
        <w:name w:val="26AA1AD692C3439CA911A79BA680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86A68-6BCB-4D0D-A4CA-A6109F0B77CD}"/>
      </w:docPartPr>
      <w:docPartBody>
        <w:p w:rsidR="00B23BC7" w:rsidRDefault="00A707D2">
          <w:pPr>
            <w:pStyle w:val="26AA1AD692C3439CA911A79BA6807C69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D2"/>
    <w:rsid w:val="001E2CBE"/>
    <w:rsid w:val="006E5109"/>
    <w:rsid w:val="00A707D2"/>
    <w:rsid w:val="00B2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F33F72F3843DC978DCEC69C6C8809">
    <w:name w:val="7C0F33F72F3843DC978DCEC69C6C8809"/>
  </w:style>
  <w:style w:type="paragraph" w:customStyle="1" w:styleId="853B3A419F024B45970BDAC2471FEADB">
    <w:name w:val="853B3A419F024B45970BDAC2471FEADB"/>
  </w:style>
  <w:style w:type="paragraph" w:customStyle="1" w:styleId="7E2652C596C44818ABD441F832BAE2B9">
    <w:name w:val="7E2652C596C44818ABD441F832BAE2B9"/>
  </w:style>
  <w:style w:type="paragraph" w:customStyle="1" w:styleId="37FA1F98E3294968983183C67BC60E09">
    <w:name w:val="37FA1F98E3294968983183C67BC60E09"/>
  </w:style>
  <w:style w:type="paragraph" w:customStyle="1" w:styleId="BB290DD8C628460BACB1DE7FF5E10B17">
    <w:name w:val="BB290DD8C628460BACB1DE7FF5E10B17"/>
  </w:style>
  <w:style w:type="paragraph" w:customStyle="1" w:styleId="CE3381CDF4034912A3F4F9948632410A">
    <w:name w:val="CE3381CDF4034912A3F4F9948632410A"/>
  </w:style>
  <w:style w:type="paragraph" w:customStyle="1" w:styleId="454ACBEF869A4E878FB1312C3EF929CF">
    <w:name w:val="454ACBEF869A4E878FB1312C3EF929CF"/>
  </w:style>
  <w:style w:type="paragraph" w:customStyle="1" w:styleId="9B2EA21C38F54E13963B7502536C83BF">
    <w:name w:val="9B2EA21C38F54E13963B7502536C83BF"/>
  </w:style>
  <w:style w:type="paragraph" w:customStyle="1" w:styleId="F350028391FB457ABFB6FACF8CA45335">
    <w:name w:val="F350028391FB457ABFB6FACF8CA45335"/>
  </w:style>
  <w:style w:type="paragraph" w:customStyle="1" w:styleId="65B70B4AC6A040C99CC966E970D4E5E1">
    <w:name w:val="65B70B4AC6A040C99CC966E970D4E5E1"/>
  </w:style>
  <w:style w:type="paragraph" w:customStyle="1" w:styleId="252C2A31C7804F6E83DFCB13E0BCB261">
    <w:name w:val="252C2A31C7804F6E83DFCB13E0BCB261"/>
  </w:style>
  <w:style w:type="paragraph" w:customStyle="1" w:styleId="E61508D0B985458F8FB8C0A720927550">
    <w:name w:val="E61508D0B985458F8FB8C0A720927550"/>
  </w:style>
  <w:style w:type="paragraph" w:customStyle="1" w:styleId="0BF8EEEB45134EB1B4C103B28EACC699">
    <w:name w:val="0BF8EEEB45134EB1B4C103B28EACC699"/>
  </w:style>
  <w:style w:type="paragraph" w:customStyle="1" w:styleId="C346E943A9204342886434C37E7BC631">
    <w:name w:val="C346E943A9204342886434C37E7BC631"/>
  </w:style>
  <w:style w:type="paragraph" w:customStyle="1" w:styleId="26AA1AD692C3439CA911A79BA6807C69">
    <w:name w:val="26AA1AD692C3439CA911A79BA6807C69"/>
  </w:style>
  <w:style w:type="paragraph" w:customStyle="1" w:styleId="56C6A5B575CB4B8FAAA715099EE3B4EC">
    <w:name w:val="56C6A5B575CB4B8FAAA715099EE3B4EC"/>
  </w:style>
  <w:style w:type="paragraph" w:customStyle="1" w:styleId="63BA9F3337A846B893DA9215E2CA5F51">
    <w:name w:val="63BA9F3337A846B893DA9215E2CA5F51"/>
  </w:style>
  <w:style w:type="paragraph" w:customStyle="1" w:styleId="4B94DEB89DD5417A925E164E8D2AB083">
    <w:name w:val="4B94DEB89DD5417A925E164E8D2AB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88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Joy212</dc:creator>
  <cp:keywords/>
  <dc:description/>
  <cp:lastModifiedBy>Joy212</cp:lastModifiedBy>
  <cp:revision>3</cp:revision>
  <dcterms:created xsi:type="dcterms:W3CDTF">2019-05-22T02:14:00Z</dcterms:created>
  <dcterms:modified xsi:type="dcterms:W3CDTF">2019-05-25T13:22:00Z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